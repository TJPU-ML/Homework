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机器学习第一次实验作业报告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班级：计算机1603   姓名：汪傲雪   学号：1611640322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sz w:val="24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  <w:szCs w:val="32"/>
          <w:lang w:val="en-US" w:eastAsia="zh-CN"/>
        </w:rPr>
        <w:t>题目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32"/>
          <w:lang w:val="en-US" w:eastAsia="zh-CN"/>
        </w:rPr>
        <w:t>使用 Python 实现对数几率回归模型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sz w:val="24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  <w:szCs w:val="32"/>
          <w:lang w:val="en-US" w:eastAsia="zh-CN"/>
        </w:rPr>
        <w:t>问题描述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32"/>
          <w:lang w:val="en-US" w:eastAsia="zh-CN"/>
        </w:rPr>
        <w:t>通过编程实现对数几率回归模型，并对 Iris 数据集进行分类以验证模型的效能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sz w:val="24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  <w:szCs w:val="32"/>
          <w:lang w:val="en-US" w:eastAsia="zh-CN"/>
        </w:rPr>
        <w:t>数据集描述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32"/>
          <w:lang w:val="en-US" w:eastAsia="zh-CN"/>
        </w:rPr>
        <w:t>鸢尾花数据集分为三类：setosa、versicolor和virginica。并包含四种特性：花瓣的长度、宽度和花萼的长度和宽度。我们对鸢尾花的这些特性进行分类并预测它是属于花的哪个种类。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sz w:val="24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  <w:szCs w:val="32"/>
          <w:lang w:val="en-US" w:eastAsia="zh-CN"/>
        </w:rPr>
        <w:t>实验结果图（包括随着训练次数的增加，模型损失函数</w:t>
      </w:r>
      <w:r>
        <w:rPr>
          <w:rFonts w:hint="eastAsia" w:ascii="微软雅黑 Light" w:hAnsi="微软雅黑 Light" w:eastAsia="微软雅黑 Light" w:cs="微软雅黑 Light"/>
          <w:b/>
          <w:bCs/>
          <w:sz w:val="24"/>
          <w:szCs w:val="32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b/>
          <w:bCs/>
          <w:sz w:val="24"/>
          <w:szCs w:val="32"/>
          <w:lang w:val="en-US" w:eastAsia="zh-CN"/>
        </w:rPr>
        <w:t>的变化曲线图）</w:t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32"/>
          <w:lang w:val="en-US" w:eastAsia="zh-CN"/>
        </w:rPr>
        <w:t>1.实验数据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733290" cy="17907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共100组数据（此处截取前5组），我选取了后两种花的种类，即versicolor和virginica。选取他们的花瓣长度和宽度进行研究，并做出了如下散点图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2405" cy="2892425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2.将数据集的 50%作为训练集，50%作为测试集，检验模型在测试集上的分类正确率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09515" cy="847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727960"/>
            <wp:effectExtent l="0" t="0" r="952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28875" cy="304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3.将数据集的 70%作为训练集，30%作为测试集，检验模型在测试集上的分类正确率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95190" cy="7429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325" cy="2720975"/>
            <wp:effectExtent l="0" t="0" r="952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866900" cy="361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4将数据集的 90%作为训练集，10%作为测试集，检验模型在测试集上的分类正确率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66615" cy="77152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2715260"/>
            <wp:effectExtent l="0" t="0" r="698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657350" cy="238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5.以上三幅损失函数变化图都是迭代5000次显示出来的，下图是迭代20000次所显示出来的变化图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2707640"/>
            <wp:effectExtent l="0" t="0" r="7620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可见随着迭代次数的叠加，cost越来越小，趋于平稳。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sz w:val="24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  <w:szCs w:val="32"/>
          <w:lang w:val="en-US" w:eastAsia="zh-CN"/>
        </w:rPr>
        <w:t>实验结果分析</w:t>
      </w:r>
    </w:p>
    <w:p>
      <w:pPr>
        <w:widowControl/>
        <w:numPr>
          <w:ilvl w:val="0"/>
          <w:numId w:val="2"/>
        </w:numPr>
        <w:tabs>
          <w:tab w:val="clear" w:pos="312"/>
        </w:tabs>
        <w:ind w:left="193" w:leftChars="0" w:firstLine="836" w:firstLineChars="0"/>
        <w:jc w:val="left"/>
        <w:textAlignment w:val="center"/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32"/>
          <w:lang w:val="en-US" w:eastAsia="zh-CN"/>
        </w:rPr>
        <w:t>这次实验是通过逻辑回归对数据模型进行分类求解的过程，也可以说是求解梯度下降的过程。首先要得到一个损失函数，通过梯度下降法进行多次迭代，迭代很多次，让损失函数接近最小值，这样就达到了训练模型的目的。</w:t>
      </w:r>
    </w:p>
    <w:p>
      <w:pPr>
        <w:widowControl/>
        <w:numPr>
          <w:ilvl w:val="0"/>
          <w:numId w:val="2"/>
        </w:numPr>
        <w:tabs>
          <w:tab w:val="clear" w:pos="312"/>
        </w:tabs>
        <w:ind w:left="193" w:leftChars="0" w:firstLine="836" w:firstLineChars="0"/>
        <w:jc w:val="left"/>
        <w:textAlignment w:val="center"/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32"/>
          <w:lang w:val="en-US" w:eastAsia="zh-CN"/>
        </w:rPr>
        <w:t>由得到的损失函数变化图可以看到，损失函数逐渐接近一个最小值，当迭代次数越多，越接近这个点，到达平稳的状态，模型训练成功。</w:t>
      </w:r>
    </w:p>
    <w:p>
      <w:pPr>
        <w:widowControl/>
        <w:numPr>
          <w:ilvl w:val="0"/>
          <w:numId w:val="2"/>
        </w:numPr>
        <w:tabs>
          <w:tab w:val="clear" w:pos="312"/>
        </w:tabs>
        <w:ind w:left="193" w:leftChars="0" w:firstLine="836" w:firstLineChars="0"/>
        <w:jc w:val="left"/>
        <w:textAlignment w:val="center"/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32"/>
          <w:lang w:val="en-US" w:eastAsia="zh-CN"/>
        </w:rPr>
        <w:t>我按照3种训练模式：50%训练、50%测试，70%训练、30%测试和90%训练、10%测试 所得到的结果 ，都是处于90%以上，甚至会有100%，说明这个结果是准确无误的，预测正确。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 Light" w:hAnsi="微软雅黑 Light" w:eastAsia="微软雅黑 Light" w:cs="微软雅黑 Light"/>
          <w:b/>
          <w:bCs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D17E7C"/>
    <w:multiLevelType w:val="singleLevel"/>
    <w:tmpl w:val="AED17E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D7D540"/>
    <w:multiLevelType w:val="multilevel"/>
    <w:tmpl w:val="CDD7D54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A575F"/>
    <w:rsid w:val="353A575F"/>
    <w:rsid w:val="3DDD032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x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2018-10-11T12:06:00Z</dcterms:created>
  <dc:creator>Snow</dc:creator>
  <cp:lastModifiedBy>Snow</cp:lastModifiedBy>
  <dcterms:modified xsi:type="dcterms:W3CDTF">2018-10-11T15:23:45Z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